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47F6" w14:textId="3497014C" w:rsidR="00362267" w:rsidRDefault="00CA3FE7" w:rsidP="00CA3FE7">
      <w:pPr>
        <w:pStyle w:val="1"/>
      </w:pPr>
      <w:r>
        <w:t>Лабораторна робота №3</w:t>
      </w:r>
      <w:r>
        <w:br/>
        <w:t>Розгалуження</w:t>
      </w:r>
    </w:p>
    <w:p w14:paraId="2019A2EB" w14:textId="291EAA27" w:rsidR="00CA3FE7" w:rsidRDefault="00CA3FE7" w:rsidP="00CA3FE7">
      <w:pPr>
        <w:pStyle w:val="21"/>
      </w:pPr>
      <w:r>
        <w:t>Мета</w:t>
      </w:r>
    </w:p>
    <w:p w14:paraId="56948D3D" w14:textId="70592122" w:rsidR="00CA3FE7" w:rsidRDefault="00CA3FE7" w:rsidP="00CA3FE7">
      <w:pPr>
        <w:pStyle w:val="a"/>
      </w:pPr>
      <w:r>
        <w:t>О</w:t>
      </w:r>
      <w:r>
        <w:t>тримання практичних навичок з розробки програм, що реалізують</w:t>
      </w:r>
    </w:p>
    <w:p w14:paraId="28494A2C" w14:textId="40D68EC4" w:rsidR="00CA3FE7" w:rsidRDefault="00CA3FE7" w:rsidP="00CA3FE7">
      <w:pPr>
        <w:pStyle w:val="a"/>
      </w:pPr>
      <w:r>
        <w:t>алгоритми з розгалуженням.</w:t>
      </w:r>
    </w:p>
    <w:p w14:paraId="022FD484" w14:textId="7FBADF8E" w:rsidR="00CA3FE7" w:rsidRDefault="00CA3FE7" w:rsidP="00CA3FE7">
      <w:pPr>
        <w:pStyle w:val="21"/>
      </w:pPr>
      <w:r>
        <w:t>Завдання</w:t>
      </w:r>
    </w:p>
    <w:p w14:paraId="54474CBA" w14:textId="77777777" w:rsidR="00CA3FE7" w:rsidRDefault="00CA3FE7" w:rsidP="00CA3FE7">
      <w:pPr>
        <w:pStyle w:val="a"/>
        <w:numPr>
          <w:ilvl w:val="0"/>
          <w:numId w:val="3"/>
        </w:numPr>
      </w:pPr>
      <w:r>
        <w:t>Представити математичний запис фрагмента програми та обчислити значення змінної X після його</w:t>
      </w:r>
      <w:r>
        <w:t xml:space="preserve"> </w:t>
      </w:r>
      <w:r>
        <w:t>виконання. Позначення: n – номер варіанту.</w:t>
      </w:r>
    </w:p>
    <w:p w14:paraId="08B94035" w14:textId="3DB314B9" w:rsidR="00CA3FE7" w:rsidRDefault="00CA3FE7" w:rsidP="00CA3FE7">
      <w:pPr>
        <w:pStyle w:val="a"/>
        <w:ind w:firstLine="0"/>
        <w:jc w:val="center"/>
      </w:pPr>
      <w:r w:rsidRPr="00CA3FE7">
        <w:drawing>
          <wp:inline distT="0" distB="0" distL="0" distR="0" wp14:anchorId="1A2ED267" wp14:editId="114A810D">
            <wp:extent cx="3591426" cy="1571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7A1C" w14:textId="205CA221" w:rsidR="00CA3FE7" w:rsidRDefault="00CA3FE7" w:rsidP="00CA3FE7">
      <w:pPr>
        <w:pStyle w:val="a"/>
        <w:numPr>
          <w:ilvl w:val="0"/>
          <w:numId w:val="3"/>
        </w:numPr>
        <w:rPr>
          <w:noProof/>
        </w:rPr>
      </w:pPr>
      <w:r w:rsidRPr="00CA3FE7">
        <w:rPr>
          <w:noProof/>
        </w:rPr>
        <w:t xml:space="preserve"> </w:t>
      </w:r>
      <w:r>
        <w:rPr>
          <w:noProof/>
        </w:rPr>
        <w:t>Написати функцію, що виводить на екран значення true, якщо точка А з координатами х, у належить до</w:t>
      </w:r>
      <w:r>
        <w:rPr>
          <w:noProof/>
          <w:lang w:val="en-US"/>
        </w:rPr>
        <w:t xml:space="preserve"> </w:t>
      </w:r>
      <w:r>
        <w:rPr>
          <w:noProof/>
        </w:rPr>
        <w:t>заштрихованої області, та false в іншому випадку.</w:t>
      </w:r>
    </w:p>
    <w:p w14:paraId="1CC489F5" w14:textId="14E92359" w:rsidR="00CA3FE7" w:rsidRPr="00CA3FE7" w:rsidRDefault="00CA3FE7" w:rsidP="00CA3FE7">
      <w:pPr>
        <w:pStyle w:val="a"/>
        <w:ind w:firstLine="0"/>
        <w:jc w:val="center"/>
        <w:rPr>
          <w:noProof/>
        </w:rPr>
      </w:pPr>
      <w:r w:rsidRPr="00CA3FE7">
        <w:rPr>
          <w:noProof/>
        </w:rPr>
        <w:drawing>
          <wp:inline distT="0" distB="0" distL="0" distR="0" wp14:anchorId="4EFDCB39" wp14:editId="3956B2F8">
            <wp:extent cx="3288308" cy="34700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984" cy="348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09FF" w14:textId="406756F3" w:rsidR="00CA3FE7" w:rsidRDefault="00CA3FE7" w:rsidP="00CA3FE7">
      <w:pPr>
        <w:pStyle w:val="a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Скласти програму, що містить опис функції, яка задана графічно. Доповнити програму функцією main, яка</w:t>
      </w:r>
      <w:r>
        <w:rPr>
          <w:noProof/>
          <w:lang w:val="en-US"/>
        </w:rPr>
        <w:t xml:space="preserve"> </w:t>
      </w:r>
      <w:r>
        <w:rPr>
          <w:noProof/>
        </w:rPr>
        <w:t>викликає створену функцію для значення аргументу x, що треба вводити з клавіатури, та виводить результат</w:t>
      </w:r>
      <w:r w:rsidRPr="00CA3FE7">
        <w:rPr>
          <w:noProof/>
          <w:lang w:val="en-US"/>
        </w:rPr>
        <w:t xml:space="preserve"> </w:t>
      </w:r>
      <w:r>
        <w:rPr>
          <w:noProof/>
        </w:rPr>
        <w:t>обчислень на консоль.</w:t>
      </w:r>
    </w:p>
    <w:p w14:paraId="5032BBCF" w14:textId="5000AAD0" w:rsidR="00CA3FE7" w:rsidRPr="00CA3FE7" w:rsidRDefault="00CA3FE7" w:rsidP="00CA3FE7">
      <w:pPr>
        <w:pStyle w:val="a"/>
        <w:ind w:firstLine="0"/>
        <w:jc w:val="center"/>
        <w:rPr>
          <w:noProof/>
        </w:rPr>
      </w:pPr>
      <w:r w:rsidRPr="00CA3FE7">
        <w:rPr>
          <w:noProof/>
        </w:rPr>
        <w:drawing>
          <wp:inline distT="0" distB="0" distL="0" distR="0" wp14:anchorId="44A5C9B9" wp14:editId="04E98026">
            <wp:extent cx="2649415" cy="285474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948" cy="28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CAF0" w14:textId="767141B5" w:rsidR="00CA3FE7" w:rsidRDefault="00CA3FE7" w:rsidP="00CA3FE7">
      <w:pPr>
        <w:pStyle w:val="21"/>
        <w:rPr>
          <w:noProof/>
        </w:rPr>
      </w:pPr>
      <w:r>
        <w:rPr>
          <w:noProof/>
        </w:rPr>
        <w:t>Практична частина</w:t>
      </w:r>
    </w:p>
    <w:p w14:paraId="71F2AC65" w14:textId="164B145F" w:rsidR="00CA3FE7" w:rsidRPr="00CA3FE7" w:rsidRDefault="00CA3FE7" w:rsidP="00CA3FE7">
      <w:pPr>
        <w:pStyle w:val="a"/>
        <w:numPr>
          <w:ilvl w:val="0"/>
          <w:numId w:val="4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;x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=4</m:t>
        </m:r>
      </m:oMath>
    </w:p>
    <w:p w14:paraId="5959387B" w14:textId="0A800A59" w:rsidR="00CA3FE7" w:rsidRDefault="00CA3FE7" w:rsidP="00CA3FE7">
      <w:pPr>
        <w:pStyle w:val="a"/>
        <w:numPr>
          <w:ilvl w:val="0"/>
          <w:numId w:val="4"/>
        </w:numPr>
      </w:pPr>
      <w:r>
        <w:t>Лістинг</w:t>
      </w:r>
      <w:r w:rsidR="009563F4">
        <w:t xml:space="preserve"> програми</w:t>
      </w:r>
      <w:r>
        <w:t>:</w:t>
      </w:r>
    </w:p>
    <w:p w14:paraId="56C7797A" w14:textId="4432FC9E" w:rsidR="009563F4" w:rsidRDefault="00CA3FE7" w:rsidP="009563F4">
      <w:pPr>
        <w:shd w:val="clear" w:color="auto" w:fill="EF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7C7F93"/>
          <w:lang w:eastAsia="uk-UA"/>
        </w:rPr>
      </w:pP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fun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var4z2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x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y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)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Boolean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{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val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r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=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 xml:space="preserve">3.0 </w:t>
      </w:r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t xml:space="preserve">//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t>circle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t xml:space="preserve">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t>radius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br/>
        <w:t xml:space="preserve">    //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t>points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t xml:space="preserve">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t>of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t xml:space="preserve"> a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t>triangle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9CA0B0"/>
          <w:lang w:eastAsia="uk-UA"/>
        </w:rPr>
        <w:br/>
        <w:t xml:space="preserve">   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val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=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listOf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0.0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0.0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)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val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=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listOf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3.0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0.0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)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val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=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listOf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1.5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>-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3.0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)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var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4C4F69"/>
          <w:lang w:eastAsia="uk-UA"/>
        </w:rPr>
        <w:t>result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4C4F69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=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false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br/>
      </w:r>
      <w:r w:rsidRPr="00CA3FE7">
        <w:rPr>
          <w:rFonts w:ascii="Cascadia Mono" w:eastAsia="Times New Roman" w:hAnsi="Cascadia Mono" w:cs="Courier New"/>
          <w:color w:val="8839EF"/>
          <w:lang w:eastAsia="uk-UA"/>
        </w:rPr>
        <w:br/>
        <w:t xml:space="preserve">   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if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x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&lt;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 xml:space="preserve">0.0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&amp;&amp; 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y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&gt;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0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) {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   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4C4F69"/>
          <w:lang w:eastAsia="uk-UA"/>
        </w:rPr>
        <w:t>result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4C4F69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=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inCircle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x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y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>r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)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}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else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if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x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&gt;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 xml:space="preserve">0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&amp;&amp; 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y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&lt;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0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) {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   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4C4F69"/>
          <w:lang w:eastAsia="uk-UA"/>
        </w:rPr>
        <w:t>result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4C4F69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=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inTriangle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x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y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color w:val="4C4F69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)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}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return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4C4F69"/>
          <w:lang w:eastAsia="uk-UA"/>
        </w:rPr>
        <w:t>result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4C4F69"/>
          <w:lang w:eastAsia="uk-UA"/>
        </w:rPr>
        <w:br/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}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fun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inCircle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x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y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r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>:</w:t>
      </w:r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)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Boolean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{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return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x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.</w:t>
      </w:r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pow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2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+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y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.</w:t>
      </w:r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pow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2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&lt;=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r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.</w:t>
      </w:r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pow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2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)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>}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fun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1E66F5"/>
          <w:lang w:eastAsia="uk-UA"/>
        </w:rPr>
        <w:t>inTriangle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x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y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,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Double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>)</w:t>
      </w:r>
      <w:r w:rsidRPr="00CA3FE7">
        <w:rPr>
          <w:rFonts w:ascii="Cascadia Mono" w:eastAsia="Times New Roman" w:hAnsi="Cascadia Mono" w:cs="Courier New"/>
          <w:color w:val="4C4F69"/>
          <w:lang w:eastAsia="uk-UA"/>
        </w:rPr>
        <w:t xml:space="preserve">: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>Boolean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DF8E1D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{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br/>
        <w:t xml:space="preserve">    </w:t>
      </w:r>
      <w:proofErr w:type="spellStart"/>
      <w:r w:rsidRPr="00CA3FE7">
        <w:rPr>
          <w:rFonts w:ascii="Cascadia Mono" w:eastAsia="Times New Roman" w:hAnsi="Cascadia Mono" w:cs="Courier New"/>
          <w:color w:val="8839EF"/>
          <w:lang w:eastAsia="uk-UA"/>
        </w:rPr>
        <w:t>return</w:t>
      </w:r>
      <w:proofErr w:type="spellEnd"/>
      <w:r w:rsidRPr="00CA3FE7">
        <w:rPr>
          <w:rFonts w:ascii="Cascadia Mono" w:eastAsia="Times New Roman" w:hAnsi="Cascadia Mono" w:cs="Courier New"/>
          <w:color w:val="8839EF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(((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x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y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)))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&gt;=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 xml:space="preserve">0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>&amp;&amp;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br/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lastRenderedPageBreak/>
        <w:t xml:space="preserve">          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(((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x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y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)))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&gt;=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 xml:space="preserve">0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>&amp;&amp;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br/>
        <w:t xml:space="preserve">          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(((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x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y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Bx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Ay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By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Cy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* </w:t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(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Ax</w:t>
      </w:r>
      <w:proofErr w:type="spellEnd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 xml:space="preserve">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- </w:t>
      </w:r>
      <w:proofErr w:type="spellStart"/>
      <w:r w:rsidRPr="00CA3FE7">
        <w:rPr>
          <w:rFonts w:ascii="Cascadia Mono" w:eastAsia="Times New Roman" w:hAnsi="Cascadia Mono" w:cs="Courier New"/>
          <w:i/>
          <w:iCs/>
          <w:color w:val="E64553"/>
          <w:lang w:eastAsia="uk-UA"/>
        </w:rPr>
        <w:t>Cx</w:t>
      </w:r>
      <w:proofErr w:type="spellEnd"/>
      <w:r w:rsidRPr="00CA3FE7">
        <w:rPr>
          <w:rFonts w:ascii="Cascadia Mono" w:eastAsia="Times New Roman" w:hAnsi="Cascadia Mono" w:cs="Courier New"/>
          <w:color w:val="7C7F93"/>
          <w:lang w:eastAsia="uk-UA"/>
        </w:rPr>
        <w:t xml:space="preserve">))) </w:t>
      </w:r>
      <w:r w:rsidRPr="00CA3FE7">
        <w:rPr>
          <w:rFonts w:ascii="Cascadia Mono" w:eastAsia="Times New Roman" w:hAnsi="Cascadia Mono" w:cs="Courier New"/>
          <w:color w:val="04A5E5"/>
          <w:lang w:eastAsia="uk-UA"/>
        </w:rPr>
        <w:t xml:space="preserve">&gt;= 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t>0</w:t>
      </w:r>
      <w:r w:rsidRPr="00CA3FE7">
        <w:rPr>
          <w:rFonts w:ascii="Cascadia Mono" w:eastAsia="Times New Roman" w:hAnsi="Cascadia Mono" w:cs="Courier New"/>
          <w:color w:val="FE640B"/>
          <w:lang w:eastAsia="uk-UA"/>
        </w:rPr>
        <w:br/>
      </w:r>
      <w:r w:rsidRPr="00CA3FE7">
        <w:rPr>
          <w:rFonts w:ascii="Cascadia Mono" w:eastAsia="Times New Roman" w:hAnsi="Cascadia Mono" w:cs="Courier New"/>
          <w:color w:val="7C7F93"/>
          <w:lang w:eastAsia="uk-UA"/>
        </w:rPr>
        <w:t>}</w:t>
      </w:r>
    </w:p>
    <w:p w14:paraId="7312035A" w14:textId="2228E558" w:rsidR="009563F4" w:rsidRDefault="009563F4" w:rsidP="009563F4">
      <w:pPr>
        <w:pStyle w:val="a"/>
        <w:ind w:left="1415"/>
        <w:rPr>
          <w:lang w:eastAsia="uk-UA"/>
        </w:rPr>
      </w:pPr>
      <w:r>
        <w:rPr>
          <w:lang w:eastAsia="uk-UA"/>
        </w:rPr>
        <w:t>Лістинг тестів:</w:t>
      </w:r>
    </w:p>
    <w:p w14:paraId="3EE9EF47" w14:textId="77777777" w:rsidR="009563F4" w:rsidRPr="009563F4" w:rsidRDefault="009563F4" w:rsidP="009563F4">
      <w:pPr>
        <w:pStyle w:val="HTMLPreformatted"/>
        <w:shd w:val="clear" w:color="auto" w:fill="EFF1F5"/>
        <w:rPr>
          <w:rFonts w:ascii="Cascadia Mono" w:hAnsi="Cascadia Mono"/>
          <w:color w:val="4C4F69"/>
          <w:sz w:val="22"/>
          <w:szCs w:val="22"/>
        </w:rPr>
      </w:pPr>
      <w:r w:rsidRPr="009563F4">
        <w:rPr>
          <w:rFonts w:ascii="Cascadia Mono" w:hAnsi="Cascadia Mono"/>
          <w:i/>
          <w:iCs/>
          <w:color w:val="DF8E1D"/>
          <w:sz w:val="22"/>
          <w:szCs w:val="22"/>
        </w:rPr>
        <w:t>@Test</w:t>
      </w:r>
      <w:r w:rsidRPr="009563F4">
        <w:rPr>
          <w:rFonts w:ascii="Cascadia Mono" w:hAnsi="Cascadia Mono"/>
          <w:i/>
          <w:iCs/>
          <w:color w:val="DF8E1D"/>
          <w:sz w:val="22"/>
          <w:szCs w:val="22"/>
        </w:rPr>
        <w:br/>
        <w:t>@Tag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40A02B"/>
          <w:sz w:val="22"/>
          <w:szCs w:val="22"/>
        </w:rPr>
        <w:t>"var4"</w:t>
      </w:r>
      <w:r w:rsidRPr="009563F4">
        <w:rPr>
          <w:rFonts w:ascii="Cascadia Mono" w:hAnsi="Cascadia Mono"/>
          <w:color w:val="7C7F93"/>
          <w:sz w:val="22"/>
          <w:szCs w:val="22"/>
        </w:rPr>
        <w:t>)</w:t>
      </w:r>
      <w:r w:rsidRPr="009563F4">
        <w:rPr>
          <w:rFonts w:ascii="Cascadia Mono" w:hAnsi="Cascadia Mono"/>
          <w:color w:val="7C7F93"/>
          <w:sz w:val="22"/>
          <w:szCs w:val="22"/>
        </w:rPr>
        <w:br/>
      </w:r>
      <w:proofErr w:type="spellStart"/>
      <w:r w:rsidRPr="009563F4">
        <w:rPr>
          <w:rFonts w:ascii="Cascadia Mono" w:hAnsi="Cascadia Mono"/>
          <w:color w:val="8839EF"/>
          <w:sz w:val="22"/>
          <w:szCs w:val="22"/>
        </w:rPr>
        <w:t>fun</w:t>
      </w:r>
      <w:proofErr w:type="spellEnd"/>
      <w:r w:rsidRPr="009563F4">
        <w:rPr>
          <w:rFonts w:ascii="Cascadia Mono" w:hAnsi="Cascadia Mono"/>
          <w:color w:val="8839EF"/>
          <w:sz w:val="22"/>
          <w:szCs w:val="22"/>
        </w:rPr>
        <w:t xml:space="preserve"> 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var4z2test</w:t>
      </w:r>
      <w:r w:rsidRPr="009563F4">
        <w:rPr>
          <w:rFonts w:ascii="Cascadia Mono" w:hAnsi="Cascadia Mono"/>
          <w:color w:val="7C7F93"/>
          <w:sz w:val="22"/>
          <w:szCs w:val="22"/>
        </w:rPr>
        <w:t>() {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assertFalse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var4z2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04A5E5"/>
          <w:sz w:val="22"/>
          <w:szCs w:val="22"/>
        </w:rPr>
        <w:t>-</w:t>
      </w:r>
      <w:r w:rsidRPr="009563F4">
        <w:rPr>
          <w:rFonts w:ascii="Cascadia Mono" w:hAnsi="Cascadia Mono"/>
          <w:color w:val="FE640B"/>
          <w:sz w:val="22"/>
          <w:szCs w:val="22"/>
        </w:rPr>
        <w:t>1.0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, </w:t>
      </w:r>
      <w:r w:rsidRPr="009563F4">
        <w:rPr>
          <w:rFonts w:ascii="Cascadia Mono" w:hAnsi="Cascadia Mono"/>
          <w:color w:val="04A5E5"/>
          <w:sz w:val="22"/>
          <w:szCs w:val="22"/>
        </w:rPr>
        <w:t>-</w:t>
      </w:r>
      <w:r w:rsidRPr="009563F4">
        <w:rPr>
          <w:rFonts w:ascii="Cascadia Mono" w:hAnsi="Cascadia Mono"/>
          <w:color w:val="FE640B"/>
          <w:sz w:val="22"/>
          <w:szCs w:val="22"/>
        </w:rPr>
        <w:t>1.0</w:t>
      </w:r>
      <w:r w:rsidRPr="009563F4">
        <w:rPr>
          <w:rFonts w:ascii="Cascadia Mono" w:hAnsi="Cascadia Mono"/>
          <w:color w:val="7C7F93"/>
          <w:sz w:val="22"/>
          <w:szCs w:val="22"/>
        </w:rPr>
        <w:t>))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assertTrue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var4z2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1.0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, </w:t>
      </w:r>
      <w:r w:rsidRPr="009563F4">
        <w:rPr>
          <w:rFonts w:ascii="Cascadia Mono" w:hAnsi="Cascadia Mono"/>
          <w:color w:val="04A5E5"/>
          <w:sz w:val="22"/>
          <w:szCs w:val="22"/>
        </w:rPr>
        <w:t>-</w:t>
      </w:r>
      <w:r w:rsidRPr="009563F4">
        <w:rPr>
          <w:rFonts w:ascii="Cascadia Mono" w:hAnsi="Cascadia Mono"/>
          <w:color w:val="FE640B"/>
          <w:sz w:val="22"/>
          <w:szCs w:val="22"/>
        </w:rPr>
        <w:t>1.0</w:t>
      </w:r>
      <w:r w:rsidRPr="009563F4">
        <w:rPr>
          <w:rFonts w:ascii="Cascadia Mono" w:hAnsi="Cascadia Mono"/>
          <w:color w:val="7C7F93"/>
          <w:sz w:val="22"/>
          <w:szCs w:val="22"/>
        </w:rPr>
        <w:t>))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assertTrue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var4z2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04A5E5"/>
          <w:sz w:val="22"/>
          <w:szCs w:val="22"/>
        </w:rPr>
        <w:t>-</w:t>
      </w:r>
      <w:r w:rsidRPr="009563F4">
        <w:rPr>
          <w:rFonts w:ascii="Cascadia Mono" w:hAnsi="Cascadia Mono"/>
          <w:color w:val="FE640B"/>
          <w:sz w:val="22"/>
          <w:szCs w:val="22"/>
        </w:rPr>
        <w:t>2.0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, </w:t>
      </w:r>
      <w:r w:rsidRPr="009563F4">
        <w:rPr>
          <w:rFonts w:ascii="Cascadia Mono" w:hAnsi="Cascadia Mono"/>
          <w:color w:val="FE640B"/>
          <w:sz w:val="22"/>
          <w:szCs w:val="22"/>
        </w:rPr>
        <w:t>2.0</w:t>
      </w:r>
      <w:r w:rsidRPr="009563F4">
        <w:rPr>
          <w:rFonts w:ascii="Cascadia Mono" w:hAnsi="Cascadia Mono"/>
          <w:color w:val="7C7F93"/>
          <w:sz w:val="22"/>
          <w:szCs w:val="22"/>
        </w:rPr>
        <w:t>))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assertFalse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var4z2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2.0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, </w:t>
      </w:r>
      <w:r w:rsidRPr="009563F4">
        <w:rPr>
          <w:rFonts w:ascii="Cascadia Mono" w:hAnsi="Cascadia Mono"/>
          <w:color w:val="04A5E5"/>
          <w:sz w:val="22"/>
          <w:szCs w:val="22"/>
        </w:rPr>
        <w:t>-</w:t>
      </w:r>
      <w:r w:rsidRPr="009563F4">
        <w:rPr>
          <w:rFonts w:ascii="Cascadia Mono" w:hAnsi="Cascadia Mono"/>
          <w:color w:val="FE640B"/>
          <w:sz w:val="22"/>
          <w:szCs w:val="22"/>
        </w:rPr>
        <w:t>3.0</w:t>
      </w:r>
      <w:r w:rsidRPr="009563F4">
        <w:rPr>
          <w:rFonts w:ascii="Cascadia Mono" w:hAnsi="Cascadia Mono"/>
          <w:color w:val="7C7F93"/>
          <w:sz w:val="22"/>
          <w:szCs w:val="22"/>
        </w:rPr>
        <w:t>))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>}</w:t>
      </w:r>
    </w:p>
    <w:p w14:paraId="15F32D40" w14:textId="2847BA48" w:rsidR="009563F4" w:rsidRDefault="009563F4" w:rsidP="009563F4">
      <w:pPr>
        <w:pStyle w:val="a"/>
        <w:rPr>
          <w:lang w:eastAsia="uk-UA"/>
        </w:rPr>
      </w:pPr>
      <w:r>
        <w:rPr>
          <w:lang w:eastAsia="uk-UA"/>
        </w:rPr>
        <w:tab/>
      </w:r>
      <w:r>
        <w:rPr>
          <w:lang w:eastAsia="uk-UA"/>
        </w:rPr>
        <w:tab/>
        <w:t>Результати:</w:t>
      </w:r>
    </w:p>
    <w:p w14:paraId="62C2152D" w14:textId="5F769637" w:rsidR="009563F4" w:rsidRPr="009563F4" w:rsidRDefault="009563F4" w:rsidP="009563F4">
      <w:pPr>
        <w:pStyle w:val="a"/>
        <w:ind w:firstLine="0"/>
        <w:rPr>
          <w:lang w:eastAsia="uk-UA"/>
        </w:rPr>
      </w:pPr>
      <w:r w:rsidRPr="009563F4">
        <w:rPr>
          <w:lang w:eastAsia="uk-UA"/>
        </w:rPr>
        <w:drawing>
          <wp:inline distT="0" distB="0" distL="0" distR="0" wp14:anchorId="636DABD9" wp14:editId="540A7F17">
            <wp:extent cx="6299835" cy="10058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56DF" w14:textId="359697E5" w:rsidR="00CA3FE7" w:rsidRDefault="00CA3FE7" w:rsidP="00CA3FE7">
      <w:pPr>
        <w:pStyle w:val="a"/>
        <w:numPr>
          <w:ilvl w:val="0"/>
          <w:numId w:val="4"/>
        </w:numPr>
      </w:pPr>
      <w:r>
        <w:t>Лістинг</w:t>
      </w:r>
      <w:r w:rsidR="009563F4">
        <w:t xml:space="preserve"> програми</w:t>
      </w:r>
      <w:r>
        <w:t>:</w:t>
      </w:r>
    </w:p>
    <w:p w14:paraId="26227E64" w14:textId="77777777" w:rsidR="009563F4" w:rsidRPr="009563F4" w:rsidRDefault="009563F4" w:rsidP="009563F4">
      <w:pPr>
        <w:pStyle w:val="HTMLPreformatted"/>
        <w:shd w:val="clear" w:color="auto" w:fill="EFF1F5"/>
        <w:rPr>
          <w:rFonts w:ascii="Cascadia Mono" w:hAnsi="Cascadia Mono"/>
          <w:color w:val="4C4F69"/>
          <w:sz w:val="22"/>
          <w:szCs w:val="22"/>
        </w:rPr>
      </w:pPr>
      <w:proofErr w:type="spellStart"/>
      <w:r w:rsidRPr="009563F4">
        <w:rPr>
          <w:rFonts w:ascii="Cascadia Mono" w:hAnsi="Cascadia Mono"/>
          <w:color w:val="8839EF"/>
          <w:sz w:val="22"/>
          <w:szCs w:val="22"/>
        </w:rPr>
        <w:t>fun</w:t>
      </w:r>
      <w:proofErr w:type="spellEnd"/>
      <w:r w:rsidRPr="009563F4">
        <w:rPr>
          <w:rFonts w:ascii="Cascadia Mono" w:hAnsi="Cascadia Mono"/>
          <w:color w:val="8839EF"/>
          <w:sz w:val="22"/>
          <w:szCs w:val="22"/>
        </w:rPr>
        <w:t xml:space="preserve"> 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var4z3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i/>
          <w:iCs/>
          <w:color w:val="E64553"/>
          <w:sz w:val="22"/>
          <w:szCs w:val="22"/>
        </w:rPr>
        <w:t>x</w:t>
      </w:r>
      <w:r w:rsidRPr="009563F4">
        <w:rPr>
          <w:rFonts w:ascii="Cascadia Mono" w:hAnsi="Cascadia Mono"/>
          <w:color w:val="4C4F69"/>
          <w:sz w:val="22"/>
          <w:szCs w:val="22"/>
        </w:rPr>
        <w:t xml:space="preserve">: </w:t>
      </w:r>
      <w:proofErr w:type="spellStart"/>
      <w:r w:rsidRPr="009563F4">
        <w:rPr>
          <w:rFonts w:ascii="Cascadia Mono" w:hAnsi="Cascadia Mono"/>
          <w:i/>
          <w:iCs/>
          <w:color w:val="DF8E1D"/>
          <w:sz w:val="22"/>
          <w:szCs w:val="22"/>
        </w:rPr>
        <w:t>Double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)</w:t>
      </w:r>
      <w:r w:rsidRPr="009563F4">
        <w:rPr>
          <w:rFonts w:ascii="Cascadia Mono" w:hAnsi="Cascadia Mono"/>
          <w:color w:val="4C4F69"/>
          <w:sz w:val="22"/>
          <w:szCs w:val="22"/>
        </w:rPr>
        <w:t>:</w:t>
      </w:r>
      <w:proofErr w:type="spellStart"/>
      <w:r w:rsidRPr="009563F4">
        <w:rPr>
          <w:rFonts w:ascii="Cascadia Mono" w:hAnsi="Cascadia Mono"/>
          <w:i/>
          <w:iCs/>
          <w:color w:val="DF8E1D"/>
          <w:sz w:val="22"/>
          <w:szCs w:val="22"/>
        </w:rPr>
        <w:t>Double</w:t>
      </w:r>
      <w:proofErr w:type="spellEnd"/>
      <w:r w:rsidRPr="009563F4">
        <w:rPr>
          <w:rFonts w:ascii="Cascadia Mono" w:hAnsi="Cascadia Mono"/>
          <w:i/>
          <w:iCs/>
          <w:color w:val="DF8E1D"/>
          <w:sz w:val="22"/>
          <w:szCs w:val="22"/>
        </w:rPr>
        <w:t xml:space="preserve"> </w:t>
      </w:r>
      <w:r w:rsidRPr="009563F4">
        <w:rPr>
          <w:rFonts w:ascii="Cascadia Mono" w:hAnsi="Cascadia Mono"/>
          <w:color w:val="7C7F93"/>
          <w:sz w:val="22"/>
          <w:szCs w:val="22"/>
        </w:rPr>
        <w:t>{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color w:val="8839EF"/>
          <w:sz w:val="22"/>
          <w:szCs w:val="22"/>
        </w:rPr>
        <w:t>return</w:t>
      </w:r>
      <w:proofErr w:type="spellEnd"/>
      <w:r w:rsidRPr="009563F4">
        <w:rPr>
          <w:rFonts w:ascii="Cascadia Mono" w:hAnsi="Cascadia Mono"/>
          <w:color w:val="8839EF"/>
          <w:sz w:val="22"/>
          <w:szCs w:val="22"/>
        </w:rPr>
        <w:t xml:space="preserve"> </w:t>
      </w:r>
      <w:proofErr w:type="spellStart"/>
      <w:r w:rsidRPr="009563F4">
        <w:rPr>
          <w:rFonts w:ascii="Cascadia Mono" w:hAnsi="Cascadia Mono"/>
          <w:color w:val="8839EF"/>
          <w:sz w:val="22"/>
          <w:szCs w:val="22"/>
        </w:rPr>
        <w:t>when</w:t>
      </w:r>
      <w:proofErr w:type="spellEnd"/>
      <w:r w:rsidRPr="009563F4">
        <w:rPr>
          <w:rFonts w:ascii="Cascadia Mono" w:hAnsi="Cascadia Mono"/>
          <w:color w:val="8839EF"/>
          <w:sz w:val="22"/>
          <w:szCs w:val="22"/>
        </w:rPr>
        <w:t xml:space="preserve"> </w:t>
      </w:r>
      <w:r w:rsidRPr="009563F4">
        <w:rPr>
          <w:rFonts w:ascii="Cascadia Mono" w:hAnsi="Cascadia Mono"/>
          <w:color w:val="7C7F93"/>
          <w:sz w:val="22"/>
          <w:szCs w:val="22"/>
        </w:rPr>
        <w:t>{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    </w:t>
      </w:r>
      <w:r w:rsidRPr="009563F4">
        <w:rPr>
          <w:rFonts w:ascii="Cascadia Mono" w:hAnsi="Cascadia Mono"/>
          <w:i/>
          <w:iCs/>
          <w:color w:val="E64553"/>
          <w:sz w:val="22"/>
          <w:szCs w:val="22"/>
        </w:rPr>
        <w:t xml:space="preserve">x </w:t>
      </w:r>
      <w:r w:rsidRPr="009563F4">
        <w:rPr>
          <w:rFonts w:ascii="Cascadia Mono" w:hAnsi="Cascadia Mono"/>
          <w:color w:val="04A5E5"/>
          <w:sz w:val="22"/>
          <w:szCs w:val="22"/>
        </w:rPr>
        <w:t>&lt;= -</w:t>
      </w:r>
      <w:r w:rsidRPr="009563F4">
        <w:rPr>
          <w:rFonts w:ascii="Cascadia Mono" w:hAnsi="Cascadia Mono"/>
          <w:color w:val="FE640B"/>
          <w:sz w:val="22"/>
          <w:szCs w:val="22"/>
        </w:rPr>
        <w:t xml:space="preserve">2 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-&gt; </w:t>
      </w:r>
      <w:r w:rsidRPr="009563F4">
        <w:rPr>
          <w:rFonts w:ascii="Cascadia Mono" w:hAnsi="Cascadia Mono"/>
          <w:color w:val="FE640B"/>
          <w:sz w:val="22"/>
          <w:szCs w:val="22"/>
        </w:rPr>
        <w:t>2.0</w:t>
      </w:r>
      <w:r w:rsidRPr="009563F4">
        <w:rPr>
          <w:rFonts w:ascii="Cascadia Mono" w:hAnsi="Cascadia Mono"/>
          <w:color w:val="FE640B"/>
          <w:sz w:val="22"/>
          <w:szCs w:val="22"/>
        </w:rPr>
        <w:br/>
        <w:t xml:space="preserve">        </w:t>
      </w:r>
      <w:r w:rsidRPr="009563F4">
        <w:rPr>
          <w:rFonts w:ascii="Cascadia Mono" w:hAnsi="Cascadia Mono"/>
          <w:i/>
          <w:iCs/>
          <w:color w:val="E64553"/>
          <w:sz w:val="22"/>
          <w:szCs w:val="22"/>
        </w:rPr>
        <w:t xml:space="preserve">x </w:t>
      </w:r>
      <w:r w:rsidRPr="009563F4">
        <w:rPr>
          <w:rFonts w:ascii="Cascadia Mono" w:hAnsi="Cascadia Mono"/>
          <w:color w:val="04A5E5"/>
          <w:sz w:val="22"/>
          <w:szCs w:val="22"/>
        </w:rPr>
        <w:t xml:space="preserve">&lt;= </w:t>
      </w:r>
      <w:r w:rsidRPr="009563F4">
        <w:rPr>
          <w:rFonts w:ascii="Cascadia Mono" w:hAnsi="Cascadia Mono"/>
          <w:color w:val="FE640B"/>
          <w:sz w:val="22"/>
          <w:szCs w:val="22"/>
        </w:rPr>
        <w:t xml:space="preserve">0 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-&gt; </w:t>
      </w:r>
      <w:r w:rsidRPr="009563F4">
        <w:rPr>
          <w:rFonts w:ascii="Cascadia Mono" w:hAnsi="Cascadia Mono"/>
          <w:i/>
          <w:iCs/>
          <w:color w:val="E64553"/>
          <w:sz w:val="22"/>
          <w:szCs w:val="22"/>
        </w:rPr>
        <w:t xml:space="preserve">x </w:t>
      </w:r>
      <w:r w:rsidRPr="009563F4">
        <w:rPr>
          <w:rFonts w:ascii="Cascadia Mono" w:hAnsi="Cascadia Mono"/>
          <w:color w:val="04A5E5"/>
          <w:sz w:val="22"/>
          <w:szCs w:val="22"/>
        </w:rPr>
        <w:t xml:space="preserve">+ </w:t>
      </w:r>
      <w:r w:rsidRPr="009563F4">
        <w:rPr>
          <w:rFonts w:ascii="Cascadia Mono" w:hAnsi="Cascadia Mono"/>
          <w:color w:val="FE640B"/>
          <w:sz w:val="22"/>
          <w:szCs w:val="22"/>
        </w:rPr>
        <w:t>4</w:t>
      </w:r>
      <w:r w:rsidRPr="009563F4">
        <w:rPr>
          <w:rFonts w:ascii="Cascadia Mono" w:hAnsi="Cascadia Mono"/>
          <w:color w:val="FE640B"/>
          <w:sz w:val="22"/>
          <w:szCs w:val="22"/>
        </w:rPr>
        <w:br/>
        <w:t xml:space="preserve">        </w:t>
      </w:r>
      <w:proofErr w:type="spellStart"/>
      <w:r w:rsidRPr="009563F4">
        <w:rPr>
          <w:rFonts w:ascii="Cascadia Mono" w:hAnsi="Cascadia Mono"/>
          <w:color w:val="8839EF"/>
          <w:sz w:val="22"/>
          <w:szCs w:val="22"/>
        </w:rPr>
        <w:t>else</w:t>
      </w:r>
      <w:proofErr w:type="spellEnd"/>
      <w:r w:rsidRPr="009563F4">
        <w:rPr>
          <w:rFonts w:ascii="Cascadia Mono" w:hAnsi="Cascadia Mono"/>
          <w:color w:val="8839EF"/>
          <w:sz w:val="22"/>
          <w:szCs w:val="22"/>
        </w:rPr>
        <w:t xml:space="preserve"> 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-&gt; </w:t>
      </w:r>
      <w:r w:rsidRPr="009563F4">
        <w:rPr>
          <w:rFonts w:ascii="Cascadia Mono" w:hAnsi="Cascadia Mono"/>
          <w:color w:val="04A5E5"/>
          <w:sz w:val="22"/>
          <w:szCs w:val="22"/>
        </w:rPr>
        <w:t>-</w:t>
      </w:r>
      <w:r w:rsidRPr="009563F4">
        <w:rPr>
          <w:rFonts w:ascii="Cascadia Mono" w:hAnsi="Cascadia Mono"/>
          <w:i/>
          <w:iCs/>
          <w:color w:val="E64553"/>
          <w:sz w:val="22"/>
          <w:szCs w:val="22"/>
        </w:rPr>
        <w:t xml:space="preserve">x </w:t>
      </w:r>
      <w:r w:rsidRPr="009563F4">
        <w:rPr>
          <w:rFonts w:ascii="Cascadia Mono" w:hAnsi="Cascadia Mono"/>
          <w:color w:val="04A5E5"/>
          <w:sz w:val="22"/>
          <w:szCs w:val="22"/>
        </w:rPr>
        <w:t xml:space="preserve">+ </w:t>
      </w:r>
      <w:r w:rsidRPr="009563F4">
        <w:rPr>
          <w:rFonts w:ascii="Cascadia Mono" w:hAnsi="Cascadia Mono"/>
          <w:color w:val="FE640B"/>
          <w:sz w:val="22"/>
          <w:szCs w:val="22"/>
        </w:rPr>
        <w:t>4</w:t>
      </w:r>
      <w:r w:rsidRPr="009563F4">
        <w:rPr>
          <w:rFonts w:ascii="Cascadia Mono" w:hAnsi="Cascadia Mono"/>
          <w:color w:val="FE640B"/>
          <w:sz w:val="22"/>
          <w:szCs w:val="22"/>
        </w:rPr>
        <w:br/>
        <w:t xml:space="preserve">    </w:t>
      </w:r>
      <w:r w:rsidRPr="009563F4">
        <w:rPr>
          <w:rFonts w:ascii="Cascadia Mono" w:hAnsi="Cascadia Mono"/>
          <w:color w:val="7C7F93"/>
          <w:sz w:val="22"/>
          <w:szCs w:val="22"/>
        </w:rPr>
        <w:t>}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>}</w:t>
      </w:r>
    </w:p>
    <w:p w14:paraId="0CD2087D" w14:textId="663BA7B6" w:rsidR="009563F4" w:rsidRDefault="009563F4" w:rsidP="009563F4">
      <w:pPr>
        <w:pStyle w:val="a"/>
        <w:ind w:firstLine="0"/>
      </w:pPr>
      <w:r>
        <w:tab/>
      </w:r>
      <w:r>
        <w:tab/>
      </w:r>
      <w:r>
        <w:tab/>
        <w:t>Лістинг тестів:</w:t>
      </w:r>
    </w:p>
    <w:p w14:paraId="1BB05C3B" w14:textId="77777777" w:rsidR="009563F4" w:rsidRPr="009563F4" w:rsidRDefault="009563F4" w:rsidP="009563F4">
      <w:pPr>
        <w:pStyle w:val="HTMLPreformatted"/>
        <w:shd w:val="clear" w:color="auto" w:fill="EFF1F5"/>
        <w:rPr>
          <w:rFonts w:ascii="Cascadia Mono" w:hAnsi="Cascadia Mono"/>
          <w:color w:val="4C4F69"/>
          <w:sz w:val="22"/>
          <w:szCs w:val="22"/>
        </w:rPr>
      </w:pPr>
      <w:r w:rsidRPr="009563F4">
        <w:rPr>
          <w:rFonts w:ascii="Cascadia Mono" w:hAnsi="Cascadia Mono"/>
          <w:i/>
          <w:iCs/>
          <w:color w:val="DF8E1D"/>
          <w:sz w:val="22"/>
          <w:szCs w:val="22"/>
        </w:rPr>
        <w:t>@Test</w:t>
      </w:r>
      <w:r w:rsidRPr="009563F4">
        <w:rPr>
          <w:rFonts w:ascii="Cascadia Mono" w:hAnsi="Cascadia Mono"/>
          <w:i/>
          <w:iCs/>
          <w:color w:val="DF8E1D"/>
          <w:sz w:val="22"/>
          <w:szCs w:val="22"/>
        </w:rPr>
        <w:br/>
        <w:t>@Tag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40A02B"/>
          <w:sz w:val="22"/>
          <w:szCs w:val="22"/>
        </w:rPr>
        <w:t>"var4"</w:t>
      </w:r>
      <w:r w:rsidRPr="009563F4">
        <w:rPr>
          <w:rFonts w:ascii="Cascadia Mono" w:hAnsi="Cascadia Mono"/>
          <w:color w:val="7C7F93"/>
          <w:sz w:val="22"/>
          <w:szCs w:val="22"/>
        </w:rPr>
        <w:t>)</w:t>
      </w:r>
      <w:r w:rsidRPr="009563F4">
        <w:rPr>
          <w:rFonts w:ascii="Cascadia Mono" w:hAnsi="Cascadia Mono"/>
          <w:color w:val="7C7F93"/>
          <w:sz w:val="22"/>
          <w:szCs w:val="22"/>
        </w:rPr>
        <w:br/>
      </w:r>
      <w:proofErr w:type="spellStart"/>
      <w:r w:rsidRPr="009563F4">
        <w:rPr>
          <w:rFonts w:ascii="Cascadia Mono" w:hAnsi="Cascadia Mono"/>
          <w:color w:val="8839EF"/>
          <w:sz w:val="22"/>
          <w:szCs w:val="22"/>
        </w:rPr>
        <w:t>fun</w:t>
      </w:r>
      <w:proofErr w:type="spellEnd"/>
      <w:r w:rsidRPr="009563F4">
        <w:rPr>
          <w:rFonts w:ascii="Cascadia Mono" w:hAnsi="Cascadia Mono"/>
          <w:color w:val="8839EF"/>
          <w:sz w:val="22"/>
          <w:szCs w:val="22"/>
        </w:rPr>
        <w:t xml:space="preserve"> 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var4z3test</w:t>
      </w:r>
      <w:r w:rsidRPr="009563F4">
        <w:rPr>
          <w:rFonts w:ascii="Cascadia Mono" w:hAnsi="Cascadia Mono"/>
          <w:color w:val="7C7F93"/>
          <w:sz w:val="22"/>
          <w:szCs w:val="22"/>
        </w:rPr>
        <w:t>() {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assertEquals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2.0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, 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var4z3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04A5E5"/>
          <w:sz w:val="22"/>
          <w:szCs w:val="22"/>
        </w:rPr>
        <w:t>-</w:t>
      </w:r>
      <w:r w:rsidRPr="009563F4">
        <w:rPr>
          <w:rFonts w:ascii="Cascadia Mono" w:hAnsi="Cascadia Mono"/>
          <w:color w:val="FE640B"/>
          <w:sz w:val="22"/>
          <w:szCs w:val="22"/>
        </w:rPr>
        <w:t>3.0</w:t>
      </w:r>
      <w:r w:rsidRPr="009563F4">
        <w:rPr>
          <w:rFonts w:ascii="Cascadia Mono" w:hAnsi="Cascadia Mono"/>
          <w:color w:val="7C7F93"/>
          <w:sz w:val="22"/>
          <w:szCs w:val="22"/>
        </w:rPr>
        <w:t>))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assertEquals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3.5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, 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var4z3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04A5E5"/>
          <w:sz w:val="22"/>
          <w:szCs w:val="22"/>
        </w:rPr>
        <w:t>-</w:t>
      </w:r>
      <w:r w:rsidRPr="009563F4">
        <w:rPr>
          <w:rFonts w:ascii="Cascadia Mono" w:hAnsi="Cascadia Mono"/>
          <w:color w:val="FE640B"/>
          <w:sz w:val="22"/>
          <w:szCs w:val="22"/>
        </w:rPr>
        <w:t>0.5</w:t>
      </w:r>
      <w:r w:rsidRPr="009563F4">
        <w:rPr>
          <w:rFonts w:ascii="Cascadia Mono" w:hAnsi="Cascadia Mono"/>
          <w:color w:val="7C7F93"/>
          <w:sz w:val="22"/>
          <w:szCs w:val="22"/>
        </w:rPr>
        <w:t>))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assertEquals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3.5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, 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var4z3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0.5</w:t>
      </w:r>
      <w:r w:rsidRPr="009563F4">
        <w:rPr>
          <w:rFonts w:ascii="Cascadia Mono" w:hAnsi="Cascadia Mono"/>
          <w:color w:val="7C7F93"/>
          <w:sz w:val="22"/>
          <w:szCs w:val="22"/>
        </w:rPr>
        <w:t>))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assertEquals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0.0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, 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var4z3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4.0</w:t>
      </w:r>
      <w:r w:rsidRPr="009563F4">
        <w:rPr>
          <w:rFonts w:ascii="Cascadia Mono" w:hAnsi="Cascadia Mono"/>
          <w:color w:val="7C7F93"/>
          <w:sz w:val="22"/>
          <w:szCs w:val="22"/>
        </w:rPr>
        <w:t>))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 xml:space="preserve">    </w:t>
      </w:r>
      <w:proofErr w:type="spellStart"/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assertEquals</w:t>
      </w:r>
      <w:proofErr w:type="spellEnd"/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4.0</w:t>
      </w:r>
      <w:r w:rsidRPr="009563F4">
        <w:rPr>
          <w:rFonts w:ascii="Cascadia Mono" w:hAnsi="Cascadia Mono"/>
          <w:color w:val="7C7F93"/>
          <w:sz w:val="22"/>
          <w:szCs w:val="22"/>
        </w:rPr>
        <w:t xml:space="preserve">, </w:t>
      </w:r>
      <w:r w:rsidRPr="009563F4">
        <w:rPr>
          <w:rFonts w:ascii="Cascadia Mono" w:hAnsi="Cascadia Mono"/>
          <w:i/>
          <w:iCs/>
          <w:color w:val="1E66F5"/>
          <w:sz w:val="22"/>
          <w:szCs w:val="22"/>
        </w:rPr>
        <w:t>var4z3</w:t>
      </w:r>
      <w:r w:rsidRPr="009563F4">
        <w:rPr>
          <w:rFonts w:ascii="Cascadia Mono" w:hAnsi="Cascadia Mono"/>
          <w:color w:val="7C7F93"/>
          <w:sz w:val="22"/>
          <w:szCs w:val="22"/>
        </w:rPr>
        <w:t>(</w:t>
      </w:r>
      <w:r w:rsidRPr="009563F4">
        <w:rPr>
          <w:rFonts w:ascii="Cascadia Mono" w:hAnsi="Cascadia Mono"/>
          <w:color w:val="FE640B"/>
          <w:sz w:val="22"/>
          <w:szCs w:val="22"/>
        </w:rPr>
        <w:t>0.0</w:t>
      </w:r>
      <w:r w:rsidRPr="009563F4">
        <w:rPr>
          <w:rFonts w:ascii="Cascadia Mono" w:hAnsi="Cascadia Mono"/>
          <w:color w:val="7C7F93"/>
          <w:sz w:val="22"/>
          <w:szCs w:val="22"/>
        </w:rPr>
        <w:t>))</w:t>
      </w:r>
      <w:r w:rsidRPr="009563F4">
        <w:rPr>
          <w:rFonts w:ascii="Cascadia Mono" w:hAnsi="Cascadia Mono"/>
          <w:color w:val="7C7F93"/>
          <w:sz w:val="22"/>
          <w:szCs w:val="22"/>
        </w:rPr>
        <w:br/>
        <w:t>}</w:t>
      </w:r>
    </w:p>
    <w:p w14:paraId="199DF020" w14:textId="3B861AFF" w:rsidR="009563F4" w:rsidRDefault="009563F4" w:rsidP="009563F4">
      <w:pPr>
        <w:pStyle w:val="a"/>
        <w:ind w:firstLine="0"/>
      </w:pPr>
      <w:r>
        <w:tab/>
      </w:r>
      <w:r>
        <w:tab/>
      </w:r>
      <w:r>
        <w:tab/>
        <w:t>Результати:</w:t>
      </w:r>
    </w:p>
    <w:p w14:paraId="22C68A58" w14:textId="3539F27D" w:rsidR="009563F4" w:rsidRDefault="009563F4" w:rsidP="009563F4">
      <w:pPr>
        <w:pStyle w:val="a"/>
        <w:ind w:firstLine="0"/>
      </w:pPr>
      <w:r w:rsidRPr="009563F4">
        <w:drawing>
          <wp:inline distT="0" distB="0" distL="0" distR="0" wp14:anchorId="5C69582A" wp14:editId="28829925">
            <wp:extent cx="6299835" cy="11106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8141" w14:textId="77777777" w:rsidR="009563F4" w:rsidRDefault="009563F4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0B187B48" w14:textId="006D59C8" w:rsidR="009563F4" w:rsidRDefault="009563F4" w:rsidP="009563F4">
      <w:pPr>
        <w:pStyle w:val="21"/>
      </w:pPr>
      <w:r>
        <w:lastRenderedPageBreak/>
        <w:t>Висновки</w:t>
      </w:r>
    </w:p>
    <w:p w14:paraId="7E1A05D9" w14:textId="145D62C6" w:rsidR="009563F4" w:rsidRPr="009563F4" w:rsidRDefault="009563F4" w:rsidP="009563F4">
      <w:pPr>
        <w:pStyle w:val="a"/>
      </w:pPr>
      <w:r>
        <w:t>На цій лабораторній роботі я о</w:t>
      </w:r>
      <w:r>
        <w:t>тримання практичних навичок з розробки програм, що реалізують</w:t>
      </w:r>
      <w:r>
        <w:t xml:space="preserve"> </w:t>
      </w:r>
      <w:r>
        <w:t>алгоритми з розгалуженням</w:t>
      </w:r>
      <w:r>
        <w:t xml:space="preserve"> на мові програмування </w:t>
      </w:r>
      <w:r>
        <w:rPr>
          <w:lang w:val="en-US"/>
        </w:rPr>
        <w:t>Kotlin</w:t>
      </w:r>
      <w:r>
        <w:t>.</w:t>
      </w:r>
    </w:p>
    <w:sectPr w:rsidR="009563F4" w:rsidRPr="009563F4" w:rsidSect="005A61A8">
      <w:headerReference w:type="default" r:id="rId12"/>
      <w:pgSz w:w="11906" w:h="16838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157C" w14:textId="77777777" w:rsidR="00C06C46" w:rsidRDefault="00C06C46" w:rsidP="005A61A8">
      <w:pPr>
        <w:spacing w:after="0" w:line="240" w:lineRule="auto"/>
      </w:pPr>
      <w:r>
        <w:separator/>
      </w:r>
    </w:p>
  </w:endnote>
  <w:endnote w:type="continuationSeparator" w:id="0">
    <w:p w14:paraId="73AD661A" w14:textId="77777777" w:rsidR="00C06C46" w:rsidRDefault="00C06C46" w:rsidP="005A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E4CB" w14:textId="77777777" w:rsidR="00C06C46" w:rsidRDefault="00C06C46" w:rsidP="005A61A8">
      <w:pPr>
        <w:spacing w:after="0" w:line="240" w:lineRule="auto"/>
      </w:pPr>
      <w:r>
        <w:separator/>
      </w:r>
    </w:p>
  </w:footnote>
  <w:footnote w:type="continuationSeparator" w:id="0">
    <w:p w14:paraId="409840DE" w14:textId="77777777" w:rsidR="00C06C46" w:rsidRDefault="00C06C46" w:rsidP="005A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3F0A" w14:textId="77777777" w:rsidR="005A61A8" w:rsidRPr="005A61A8" w:rsidRDefault="00FA601E" w:rsidP="00FA601E">
    <w:pPr>
      <w:pStyle w:val="a"/>
    </w:pPr>
    <w:r>
      <w:t>Карай Богдан, 1147ст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3984126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A61A8" w:rsidRPr="005A61A8">
          <w:fldChar w:fldCharType="begin"/>
        </w:r>
        <w:r w:rsidR="005A61A8" w:rsidRPr="005A61A8">
          <w:instrText xml:space="preserve"> PAGE   \* MERGEFORMAT </w:instrText>
        </w:r>
        <w:r w:rsidR="005A61A8" w:rsidRPr="005A61A8">
          <w:fldChar w:fldCharType="separate"/>
        </w:r>
        <w:r w:rsidR="005A61A8" w:rsidRPr="005A61A8">
          <w:rPr>
            <w:noProof/>
          </w:rPr>
          <w:t>2</w:t>
        </w:r>
        <w:r w:rsidR="005A61A8" w:rsidRPr="005A61A8">
          <w:rPr>
            <w:noProof/>
          </w:rPr>
          <w:fldChar w:fldCharType="end"/>
        </w:r>
      </w:sdtContent>
    </w:sdt>
  </w:p>
  <w:p w14:paraId="75264935" w14:textId="77777777" w:rsidR="005A61A8" w:rsidRDefault="005A6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B9D"/>
    <w:multiLevelType w:val="hybridMultilevel"/>
    <w:tmpl w:val="FAD0CAD0"/>
    <w:lvl w:ilvl="0" w:tplc="A858B0E2">
      <w:start w:val="1"/>
      <w:numFmt w:val="decimal"/>
      <w:lvlText w:val="1.3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FE17A9"/>
    <w:multiLevelType w:val="hybridMultilevel"/>
    <w:tmpl w:val="C3CAA472"/>
    <w:lvl w:ilvl="0" w:tplc="0A0A89A2">
      <w:start w:val="1"/>
      <w:numFmt w:val="decimal"/>
      <w:lvlText w:val="1.2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8131A19"/>
    <w:multiLevelType w:val="hybridMultilevel"/>
    <w:tmpl w:val="204ED83A"/>
    <w:lvl w:ilvl="0" w:tplc="8A66DC0E">
      <w:start w:val="1"/>
      <w:numFmt w:val="decimal"/>
      <w:pStyle w:val="21"/>
      <w:lvlText w:val="1.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E7"/>
    <w:rsid w:val="000C6512"/>
    <w:rsid w:val="00247355"/>
    <w:rsid w:val="00362267"/>
    <w:rsid w:val="00375C1B"/>
    <w:rsid w:val="00493301"/>
    <w:rsid w:val="005A61A8"/>
    <w:rsid w:val="00671A21"/>
    <w:rsid w:val="008F3D4F"/>
    <w:rsid w:val="009346C2"/>
    <w:rsid w:val="009563F4"/>
    <w:rsid w:val="00C06C46"/>
    <w:rsid w:val="00CA3FE7"/>
    <w:rsid w:val="00FA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F6137"/>
  <w15:chartTrackingRefBased/>
  <w15:docId w15:val="{CCC02EA1-32F9-4157-A342-A993A158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A8"/>
  </w:style>
  <w:style w:type="paragraph" w:styleId="Footer">
    <w:name w:val="footer"/>
    <w:basedOn w:val="Normal"/>
    <w:link w:val="FooterChar"/>
    <w:uiPriority w:val="99"/>
    <w:unhideWhenUsed/>
    <w:rsid w:val="005A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A8"/>
  </w:style>
  <w:style w:type="paragraph" w:customStyle="1" w:styleId="a">
    <w:name w:val="Карай_осн"/>
    <w:basedOn w:val="Normal"/>
    <w:qFormat/>
    <w:rsid w:val="005A61A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Карай_1"/>
    <w:basedOn w:val="a"/>
    <w:next w:val="a"/>
    <w:qFormat/>
    <w:rsid w:val="000C6512"/>
    <w:pPr>
      <w:pageBreakBefore/>
      <w:ind w:firstLine="0"/>
      <w:jc w:val="center"/>
      <w:outlineLvl w:val="0"/>
    </w:pPr>
    <w:rPr>
      <w:b/>
    </w:rPr>
  </w:style>
  <w:style w:type="paragraph" w:customStyle="1" w:styleId="21">
    <w:name w:val="Карай_2лр1"/>
    <w:basedOn w:val="a"/>
    <w:next w:val="a"/>
    <w:qFormat/>
    <w:rsid w:val="00671A21"/>
    <w:pPr>
      <w:keepNext/>
      <w:numPr>
        <w:numId w:val="2"/>
      </w:numPr>
      <w:tabs>
        <w:tab w:val="left" w:pos="1276"/>
      </w:tabs>
    </w:pPr>
    <w:rPr>
      <w:b/>
    </w:rPr>
  </w:style>
  <w:style w:type="paragraph" w:customStyle="1" w:styleId="a0">
    <w:name w:val="Карай_формула"/>
    <w:basedOn w:val="a"/>
    <w:next w:val="a"/>
    <w:qFormat/>
    <w:rsid w:val="00247355"/>
    <w:pPr>
      <w:tabs>
        <w:tab w:val="center" w:pos="4820"/>
        <w:tab w:val="right" w:pos="9923"/>
      </w:tabs>
    </w:pPr>
  </w:style>
  <w:style w:type="paragraph" w:customStyle="1" w:styleId="a1">
    <w:name w:val="Карай_лістинг"/>
    <w:basedOn w:val="a"/>
    <w:qFormat/>
    <w:rsid w:val="00247355"/>
    <w:pPr>
      <w:ind w:firstLine="0"/>
    </w:pPr>
    <w:rPr>
      <w:rFonts w:ascii="Courier New" w:hAnsi="Courier New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C1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7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Карай_Назва об'єкту"/>
    <w:basedOn w:val="Normal"/>
    <w:next w:val="Normal"/>
    <w:uiPriority w:val="35"/>
    <w:unhideWhenUsed/>
    <w:qFormat/>
    <w:rsid w:val="00375C1B"/>
    <w:pPr>
      <w:spacing w:before="300" w:after="300" w:line="360" w:lineRule="auto"/>
      <w:ind w:firstLine="709"/>
      <w:jc w:val="both"/>
    </w:pPr>
    <w:rPr>
      <w:rFonts w:ascii="Times New Roman" w:hAnsi="Times New Roman"/>
      <w:b/>
      <w:iCs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CA3FE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FE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rueshadow\Documents\Custom%20Office%20Templates\&#1064;&#1072;&#1073;&#1083;&#1086;&#1085;_&#1047;&#1074;&#1110;&#1090;&#1091;_&#1050;&#1072;&#1088;&#1072;&#108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Шаблон_Звіту_Карай.dotx</Template>
  <TotalTime>15</TotalTime>
  <Pages>4</Pages>
  <Words>1576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atrueshadow</dc:creator>
  <cp:keywords/>
  <dc:description/>
  <cp:lastModifiedBy>atrueshadow</cp:lastModifiedBy>
  <cp:revision>1</cp:revision>
  <dcterms:created xsi:type="dcterms:W3CDTF">2023-09-29T06:15:00Z</dcterms:created>
  <dcterms:modified xsi:type="dcterms:W3CDTF">2023-09-29T06:30:00Z</dcterms:modified>
</cp:coreProperties>
</file>